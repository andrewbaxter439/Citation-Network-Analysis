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022"/>
        <w:gridCol w:w="3023"/>
        <w:gridCol w:w="3021"/>
      </w:tblGrid>
      <w:tr w:rsidR="003049FA" w14:paraId="2D325E3E" w14:textId="77777777" w:rsidTr="0071558C">
        <w:trPr>
          <w:cantSplit/>
          <w:trHeight w:val="20"/>
          <w:tblHeader/>
          <w:jc w:val="center"/>
        </w:trPr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249D" w14:textId="77777777" w:rsidR="003049FA" w:rsidRDefault="001C3B22">
            <w:bookmarkStart w:id="0" w:name="_GoBack"/>
            <w:r>
              <w:rPr>
                <w:rFonts w:ascii="Arial" w:eastAsia="Arial" w:hAnsi="Arial" w:cs="Arial"/>
                <w:b/>
                <w:color w:val="000000"/>
              </w:rPr>
              <w:t>Cluster</w:t>
            </w:r>
          </w:p>
        </w:tc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6A4E" w14:textId="77777777" w:rsidR="003049FA" w:rsidRDefault="001C3B22">
            <w:r>
              <w:rPr>
                <w:rFonts w:ascii="Arial" w:eastAsia="Arial" w:hAnsi="Arial" w:cs="Arial"/>
                <w:b/>
                <w:color w:val="000000"/>
              </w:rPr>
              <w:t>Guideline Documents</w:t>
            </w:r>
          </w:p>
        </w:tc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3947" w14:textId="77777777" w:rsidR="003049FA" w:rsidRDefault="001C3B22">
            <w:r>
              <w:rPr>
                <w:rFonts w:ascii="Arial" w:eastAsia="Arial" w:hAnsi="Arial" w:cs="Arial"/>
                <w:b/>
                <w:color w:val="000000"/>
              </w:rPr>
              <w:t>Number of references in cluster</w:t>
            </w:r>
          </w:p>
        </w:tc>
      </w:tr>
      <w:tr w:rsidR="003049FA" w14:paraId="22E4D24A" w14:textId="77777777" w:rsidTr="0071558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3756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844F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WHO 2014, CC AUS 2014, RACP 2018, FDA 2016, APHA 2014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88AB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</w:tr>
      <w:tr w:rsidR="003049FA" w14:paraId="1B19711B" w14:textId="77777777" w:rsidTr="0071558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1D17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C006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NHMRC 2017, SGR 2016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A569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</w:tr>
      <w:tr w:rsidR="003049FA" w14:paraId="73853EAF" w14:textId="77777777" w:rsidTr="0071558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E8FC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CCA9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WHO 2016, PHE 2016, PHE 2019, NICE 2018, CRUK 2018, AMA 2015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4351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27</w:t>
            </w:r>
          </w:p>
        </w:tc>
      </w:tr>
      <w:tr w:rsidR="003049FA" w14:paraId="072FFFBA" w14:textId="77777777" w:rsidTr="0071558C">
        <w:trPr>
          <w:cantSplit/>
          <w:trHeight w:val="20"/>
          <w:jc w:val="center"/>
        </w:trPr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AB9F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C9E8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2015, PHE 2018, RCP 2018</w:t>
            </w:r>
          </w:p>
        </w:tc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8646" w14:textId="77777777" w:rsidR="003049FA" w:rsidRDefault="001C3B2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34</w:t>
            </w:r>
          </w:p>
        </w:tc>
      </w:tr>
      <w:bookmarkEnd w:id="0"/>
    </w:tbl>
    <w:p w14:paraId="0CA592A4" w14:textId="77777777" w:rsidR="001C3B22" w:rsidRDefault="001C3B22"/>
    <w:sectPr w:rsidR="001C3B22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C3B22"/>
    <w:rsid w:val="001D75AB"/>
    <w:rsid w:val="003049FA"/>
    <w:rsid w:val="00362E65"/>
    <w:rsid w:val="004158F9"/>
    <w:rsid w:val="00457CF1"/>
    <w:rsid w:val="0071558C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73254AB1-4A35-4A70-AD63-E1099D5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A2B08A8.dotm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Baxter (student)</cp:lastModifiedBy>
  <cp:revision>7</cp:revision>
  <dcterms:created xsi:type="dcterms:W3CDTF">2017-02-28T11:18:00Z</dcterms:created>
  <dcterms:modified xsi:type="dcterms:W3CDTF">2020-02-21T14:20:00Z</dcterms:modified>
  <cp:category/>
</cp:coreProperties>
</file>