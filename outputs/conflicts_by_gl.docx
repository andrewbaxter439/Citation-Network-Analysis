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32C59" w14:textId="77777777" w:rsidR="001C0A13" w:rsidRPr="00AE1BDD" w:rsidRDefault="001C0A13" w:rsidP="00FB63E7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053"/>
        <w:gridCol w:w="918"/>
        <w:gridCol w:w="1044"/>
        <w:gridCol w:w="1541"/>
        <w:gridCol w:w="806"/>
        <w:gridCol w:w="1436"/>
        <w:gridCol w:w="726"/>
      </w:tblGrid>
      <w:tr w:rsidR="000A2A0E" w:rsidRPr="00E1767A" w14:paraId="2E942E85" w14:textId="77777777" w:rsidTr="00E1767A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A34D6" w14:textId="77777777" w:rsidR="000A2A0E" w:rsidRPr="00E1767A" w:rsidRDefault="000A2A0E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9A938" w14:textId="77777777" w:rsidR="000A2A0E" w:rsidRPr="00E1767A" w:rsidRDefault="00442B56">
            <w:pPr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e-cigarettes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D9B03" w14:textId="77777777" w:rsidR="000A2A0E" w:rsidRPr="00E1767A" w:rsidRDefault="00442B56">
            <w:pPr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no mention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0C1D8" w14:textId="77777777" w:rsidR="000A2A0E" w:rsidRPr="00E1767A" w:rsidRDefault="00442B56">
            <w:pPr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none declared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949C4" w14:textId="77777777" w:rsidR="000A2A0E" w:rsidRPr="00E1767A" w:rsidRDefault="00442B56">
            <w:pPr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pharmaceutical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FDD4A" w14:textId="77777777" w:rsidR="000A2A0E" w:rsidRPr="00E1767A" w:rsidRDefault="00442B56">
            <w:pPr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tobacco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927BC" w14:textId="77777777" w:rsidR="000A2A0E" w:rsidRPr="00E1767A" w:rsidRDefault="00442B56">
            <w:pPr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tobacco control advocate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5EEA" w14:textId="77777777" w:rsidR="000A2A0E" w:rsidRPr="00E1767A" w:rsidRDefault="00442B56">
            <w:pPr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Sum</w:t>
            </w:r>
          </w:p>
        </w:tc>
      </w:tr>
      <w:tr w:rsidR="000A2A0E" w:rsidRPr="00E1767A" w14:paraId="7B7EB2E4" w14:textId="77777777" w:rsidTr="00E1767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9734B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  AMA.2015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8C8F5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22823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A84FB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C68DA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F3A9B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803C2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4ECD5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18</w:t>
            </w:r>
          </w:p>
        </w:tc>
      </w:tr>
      <w:tr w:rsidR="000A2A0E" w:rsidRPr="00E1767A" w14:paraId="610CB4BC" w14:textId="77777777" w:rsidTr="00E1767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1DD6C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 APHA.2014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8572B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4EBC8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6255B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3FBC3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E2A4E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9AA3C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4869B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28</w:t>
            </w:r>
          </w:p>
        </w:tc>
      </w:tr>
      <w:tr w:rsidR="000A2A0E" w:rsidRPr="00E1767A" w14:paraId="4477FB1D" w14:textId="77777777" w:rsidTr="00E1767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E74A0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CC.AUS.2014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D0047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0A20C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582BF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5B1CE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2EC34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C3B7D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317E1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30</w:t>
            </w:r>
          </w:p>
        </w:tc>
      </w:tr>
      <w:tr w:rsidR="000A2A0E" w:rsidRPr="00E1767A" w14:paraId="0B11AD2D" w14:textId="77777777" w:rsidTr="00E1767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96259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 CRUK.2018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ECFDE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941D4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F351D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55DDF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F00A9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94CA1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D9248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44</w:t>
            </w:r>
          </w:p>
        </w:tc>
      </w:tr>
      <w:tr w:rsidR="000A2A0E" w:rsidRPr="00E1767A" w14:paraId="27629C9D" w14:textId="77777777" w:rsidTr="00E1767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D42BB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  FDA.2016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E04B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A675A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BB3D3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E6E1B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2F472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8B652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739D6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26</w:t>
            </w:r>
          </w:p>
        </w:tc>
      </w:tr>
      <w:tr w:rsidR="000A2A0E" w:rsidRPr="00E1767A" w14:paraId="5E43C38B" w14:textId="77777777" w:rsidTr="00E1767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EECA9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NHMRC.2017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9B6A7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12BC3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8C4DC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510C7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168A7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897A6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E9200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57</w:t>
            </w:r>
          </w:p>
        </w:tc>
      </w:tr>
      <w:tr w:rsidR="000A2A0E" w:rsidRPr="00E1767A" w14:paraId="568CC99A" w14:textId="77777777" w:rsidTr="00E1767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19884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  PHE.2015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4E4D0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A9F69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23A30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F30C1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E00D5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29F02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AC8F9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151</w:t>
            </w:r>
          </w:p>
        </w:tc>
      </w:tr>
      <w:tr w:rsidR="000A2A0E" w:rsidRPr="00E1767A" w14:paraId="5F938610" w14:textId="77777777" w:rsidTr="00E1767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F0E48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  PHE.2016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3CB3B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85FA3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bookmarkStart w:id="0" w:name="_GoBack"/>
            <w:bookmarkEnd w:id="0"/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9DBD1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8E1C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28FF5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96965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D14CB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3</w:t>
            </w:r>
          </w:p>
        </w:tc>
      </w:tr>
      <w:tr w:rsidR="000A2A0E" w:rsidRPr="00E1767A" w14:paraId="5F28D4C9" w14:textId="77777777" w:rsidTr="00E1767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AF73E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  PHE.2018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BE0CA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B6200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B71D1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161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A3446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410A2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F0153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2B6BB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326</w:t>
            </w:r>
          </w:p>
        </w:tc>
      </w:tr>
      <w:tr w:rsidR="000A2A0E" w:rsidRPr="00E1767A" w14:paraId="2F2BE64F" w14:textId="77777777" w:rsidTr="00E1767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80D58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  PHE.2019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4B924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F818E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9F881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F577D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C1C17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E9BB7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86A8A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42</w:t>
            </w:r>
          </w:p>
        </w:tc>
      </w:tr>
      <w:tr w:rsidR="000A2A0E" w:rsidRPr="00E1767A" w14:paraId="1A5BE719" w14:textId="77777777" w:rsidTr="00E1767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F24B1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 RACP.2018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F696D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C4D3E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C2AC6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1D375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A0E10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A5E7E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7EA15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93</w:t>
            </w:r>
          </w:p>
        </w:tc>
      </w:tr>
      <w:tr w:rsidR="000A2A0E" w:rsidRPr="00E1767A" w14:paraId="41D924ED" w14:textId="77777777" w:rsidTr="00E1767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D57CA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  RCP.2018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DB294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8BB93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0A7C8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152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17208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88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07699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28F52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0F80F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368</w:t>
            </w:r>
          </w:p>
        </w:tc>
      </w:tr>
      <w:tr w:rsidR="000A2A0E" w:rsidRPr="00E1767A" w14:paraId="3D728B5E" w14:textId="77777777" w:rsidTr="00E1767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A6AE5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  SGR.2016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3A205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B5097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241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F823A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315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3CEF2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71EFC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C9A2A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31751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664</w:t>
            </w:r>
          </w:p>
        </w:tc>
      </w:tr>
      <w:tr w:rsidR="000A2A0E" w:rsidRPr="00E1767A" w14:paraId="5C0AAF3F" w14:textId="77777777" w:rsidTr="00E1767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9623F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  WHO.2014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B0790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E291C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BCC26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39163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D7D07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23BE7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0D5E6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22</w:t>
            </w:r>
          </w:p>
        </w:tc>
      </w:tr>
      <w:tr w:rsidR="000A2A0E" w:rsidRPr="00E1767A" w14:paraId="0FF66C23" w14:textId="77777777" w:rsidTr="00E1767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1E3CC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  WHO.2016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CCFC3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B770F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340CE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A0E2D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ED18E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9FC24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ADCD4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74</w:t>
            </w:r>
          </w:p>
        </w:tc>
      </w:tr>
      <w:tr w:rsidR="000A2A0E" w:rsidRPr="00E1767A" w14:paraId="468B8E65" w14:textId="77777777" w:rsidTr="00E1767A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F3A41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       Sum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AC1A8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140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40F31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464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79761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935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73025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293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EAEFF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C1EE9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ACC46" w14:textId="77777777" w:rsidR="000A2A0E" w:rsidRPr="00E1767A" w:rsidRDefault="00442B56">
            <w:pPr>
              <w:spacing w:before="40" w:after="40"/>
              <w:ind w:left="100" w:right="100"/>
              <w:jc w:val="right"/>
              <w:rPr>
                <w:sz w:val="21"/>
                <w:szCs w:val="21"/>
              </w:rPr>
            </w:pPr>
            <w:r w:rsidRPr="00E1767A">
              <w:rPr>
                <w:rFonts w:ascii="Arial" w:eastAsia="Arial" w:hAnsi="Arial" w:cs="Arial"/>
                <w:color w:val="000000"/>
                <w:sz w:val="21"/>
                <w:szCs w:val="21"/>
              </w:rPr>
              <w:t>1,946</w:t>
            </w:r>
          </w:p>
        </w:tc>
      </w:tr>
    </w:tbl>
    <w:p w14:paraId="6B239B9B" w14:textId="77777777" w:rsidR="00442B56" w:rsidRDefault="00442B56"/>
    <w:sectPr w:rsidR="00442B56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A2A0E"/>
    <w:rsid w:val="001C0A13"/>
    <w:rsid w:val="001D75AB"/>
    <w:rsid w:val="00362E65"/>
    <w:rsid w:val="004158F9"/>
    <w:rsid w:val="00442B56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E1767A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E12B8"/>
  <w14:defaultImageDpi w14:val="300"/>
  <w15:docId w15:val="{B4D13C60-D89D-4E96-B3C8-76D70C9B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ED677F57.dotm</Template>
  <TotalTime>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Andrew Baxter (PGR)</cp:lastModifiedBy>
  <cp:revision>7</cp:revision>
  <dcterms:created xsi:type="dcterms:W3CDTF">2017-02-28T11:18:00Z</dcterms:created>
  <dcterms:modified xsi:type="dcterms:W3CDTF">2020-04-21T10:58:00Z</dcterms:modified>
  <cp:category/>
</cp:coreProperties>
</file>